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533C8BDF28C47A438C5C071D0900D661"/>
        </w:placeholder>
        <w:temporary/>
        <w:showingPlcHdr/>
        <w15:appearance w15:val="hidden"/>
      </w:sdtPr>
      <w:sdtEndPr/>
      <w:sdtContent>
        <w:p w14:paraId="1D24D435" w14:textId="77777777" w:rsidR="00EF270A" w:rsidRDefault="00D23477">
          <w:pPr>
            <w:pStyle w:val="ac"/>
          </w:pPr>
          <w:r>
            <w:t>日期</w:t>
          </w:r>
        </w:p>
      </w:sdtContent>
    </w:sdt>
    <w:p w14:paraId="28EDB2FF" w14:textId="726C7651" w:rsidR="00EF270A" w:rsidRPr="00A20378" w:rsidRDefault="00E05CD7">
      <w:pPr>
        <w:pStyle w:val="a8"/>
        <w:rPr>
          <w:sz w:val="34"/>
          <w:szCs w:val="34"/>
        </w:rPr>
      </w:pPr>
      <w:r w:rsidRPr="00A20378">
        <w:rPr>
          <w:rFonts w:hint="eastAsia"/>
          <w:sz w:val="34"/>
          <w:szCs w:val="34"/>
        </w:rPr>
        <w:t>豪客俱乐部会员系统及微信平台建设</w:t>
      </w:r>
    </w:p>
    <w:p w14:paraId="41F8ADE3" w14:textId="14D41930" w:rsidR="00EF270A" w:rsidRDefault="00A20378">
      <w:pPr>
        <w:pStyle w:val="1"/>
      </w:pPr>
      <w:bookmarkStart w:id="0" w:name="_GoBack"/>
      <w:bookmarkEnd w:id="0"/>
      <w:r>
        <w:rPr>
          <w:rFonts w:hint="eastAsia"/>
        </w:rPr>
        <w:t>会籍</w:t>
      </w:r>
      <w:r w:rsidR="00F359F0">
        <w:rPr>
          <w:rFonts w:hint="eastAsia"/>
        </w:rPr>
        <w:t>数据库</w:t>
      </w:r>
    </w:p>
    <w:p w14:paraId="33955DD4" w14:textId="7B8EA6C0" w:rsidR="00474E7A" w:rsidRDefault="0042140B">
      <w:pPr>
        <w:rPr>
          <w:rFonts w:hint="eastAsia"/>
        </w:rPr>
      </w:pPr>
      <w:r>
        <w:rPr>
          <w:rFonts w:hint="eastAsia"/>
        </w:rPr>
        <w:t>要求</w:t>
      </w:r>
    </w:p>
    <w:p w14:paraId="69A59A80" w14:textId="1744D60D" w:rsidR="00D54398" w:rsidRDefault="006373FF" w:rsidP="006373FF">
      <w:pPr>
        <w:rPr>
          <w:rFonts w:hint="eastAsia"/>
        </w:rPr>
      </w:pPr>
      <w:r>
        <w:rPr>
          <w:rFonts w:hint="eastAsia"/>
        </w:rPr>
        <w:t>会员卡中的信息包括会员卡号，姓名</w:t>
      </w:r>
      <w:r w:rsidR="00801DF2">
        <w:rPr>
          <w:rFonts w:hint="eastAsia"/>
        </w:rPr>
        <w:t>，身份证号，</w:t>
      </w:r>
      <w:r w:rsidR="00645ABE">
        <w:rPr>
          <w:rFonts w:hint="eastAsia"/>
        </w:rPr>
        <w:t>手机号，会员卡号，</w:t>
      </w:r>
      <w:r w:rsidR="00D4618D">
        <w:rPr>
          <w:rFonts w:hint="eastAsia"/>
        </w:rPr>
        <w:t>会员卡类型</w:t>
      </w:r>
      <w:r w:rsidR="00D91849">
        <w:rPr>
          <w:rFonts w:hint="eastAsia"/>
        </w:rPr>
        <w:t>，</w:t>
      </w:r>
      <w:r w:rsidR="00645ABE">
        <w:rPr>
          <w:rFonts w:hint="eastAsia"/>
        </w:rPr>
        <w:t>储值金额，</w:t>
      </w:r>
      <w:r w:rsidR="00E22717">
        <w:rPr>
          <w:rFonts w:hint="eastAsia"/>
        </w:rPr>
        <w:t>积分，</w:t>
      </w:r>
      <w:r w:rsidR="0078594B">
        <w:rPr>
          <w:rFonts w:hint="eastAsia"/>
        </w:rPr>
        <w:t>累计消费金额，战绩等信息</w:t>
      </w:r>
    </w:p>
    <w:p w14:paraId="3B6D4086" w14:textId="16A6C843" w:rsidR="0078594B" w:rsidRDefault="00A12A97" w:rsidP="006373FF">
      <w:pPr>
        <w:rPr>
          <w:rFonts w:hint="eastAsia"/>
        </w:rPr>
      </w:pPr>
      <w:r>
        <w:rPr>
          <w:rFonts w:hint="eastAsia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166E994" wp14:editId="00836211">
            <wp:simplePos x="0" y="0"/>
            <wp:positionH relativeFrom="column">
              <wp:posOffset>2769235</wp:posOffset>
            </wp:positionH>
            <wp:positionV relativeFrom="paragraph">
              <wp:posOffset>314325</wp:posOffset>
            </wp:positionV>
            <wp:extent cx="1870710" cy="3168015"/>
            <wp:effectExtent l="0" t="0" r="889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CC93D78" wp14:editId="175D66B8">
            <wp:simplePos x="0" y="0"/>
            <wp:positionH relativeFrom="column">
              <wp:posOffset>451485</wp:posOffset>
            </wp:positionH>
            <wp:positionV relativeFrom="paragraph">
              <wp:posOffset>314325</wp:posOffset>
            </wp:positionV>
            <wp:extent cx="1998345" cy="3215005"/>
            <wp:effectExtent l="0" t="0" r="8255" b="107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94B">
        <w:rPr>
          <w:rFonts w:hint="eastAsia"/>
        </w:rPr>
        <w:t>会员卡功能</w:t>
      </w:r>
      <w:r w:rsidR="00EF7693">
        <w:rPr>
          <w:rFonts w:hint="eastAsia"/>
        </w:rPr>
        <w:t>包括储值，金额抵扣，积分抵扣</w:t>
      </w:r>
      <w:r w:rsidR="00AA3B90">
        <w:rPr>
          <w:rFonts w:hint="eastAsia"/>
        </w:rPr>
        <w:t>，</w:t>
      </w:r>
      <w:r w:rsidR="00803C42">
        <w:rPr>
          <w:rFonts w:hint="eastAsia"/>
        </w:rPr>
        <w:t>赛事报名</w:t>
      </w:r>
      <w:r w:rsidR="00432E1D">
        <w:rPr>
          <w:rFonts w:hint="eastAsia"/>
        </w:rPr>
        <w:t>，密码保护</w:t>
      </w:r>
      <w:r w:rsidR="00C54CAE">
        <w:rPr>
          <w:rFonts w:hint="eastAsia"/>
        </w:rPr>
        <w:t>等功能</w:t>
      </w:r>
    </w:p>
    <w:p w14:paraId="08185F61" w14:textId="1F24C467" w:rsidR="001C28F9" w:rsidRDefault="001C28F9" w:rsidP="006373FF">
      <w:pPr>
        <w:rPr>
          <w:rFonts w:hint="eastAsia"/>
        </w:rPr>
      </w:pPr>
    </w:p>
    <w:p w14:paraId="70F3B014" w14:textId="14542353" w:rsidR="00474E7A" w:rsidRDefault="00474E7A" w:rsidP="008633D3">
      <w:pPr>
        <w:ind w:left="0"/>
      </w:pPr>
    </w:p>
    <w:p w14:paraId="689B8B08" w14:textId="75D37D31" w:rsidR="00EF270A" w:rsidRDefault="008D52A9">
      <w:pPr>
        <w:pStyle w:val="2"/>
      </w:pPr>
      <w:r>
        <w:rPr>
          <w:rFonts w:hint="eastAsia"/>
        </w:rPr>
        <w:t>电脑端</w:t>
      </w:r>
      <w:r w:rsidR="00905F5D">
        <w:rPr>
          <w:rFonts w:hint="eastAsia"/>
        </w:rPr>
        <w:t>及读卡器</w:t>
      </w:r>
    </w:p>
    <w:p w14:paraId="32212C2E" w14:textId="3F5A334D" w:rsidR="00EF270A" w:rsidRDefault="008D52A9">
      <w:pPr>
        <w:pStyle w:val="3"/>
        <w:rPr>
          <w:rFonts w:hint="eastAsia"/>
        </w:rPr>
      </w:pPr>
      <w:r>
        <w:rPr>
          <w:rFonts w:hint="eastAsia"/>
        </w:rPr>
        <w:t>根据会员</w:t>
      </w:r>
      <w:r w:rsidR="001978D0">
        <w:rPr>
          <w:rFonts w:hint="eastAsia"/>
        </w:rPr>
        <w:t>提供的姓名，</w:t>
      </w:r>
      <w:r w:rsidR="00AA302B">
        <w:rPr>
          <w:rFonts w:hint="eastAsia"/>
        </w:rPr>
        <w:t>手机</w:t>
      </w:r>
      <w:r w:rsidR="00013AF4">
        <w:rPr>
          <w:rFonts w:hint="eastAsia"/>
        </w:rPr>
        <w:t>号，身份证号，快速生成会员卡号及相关数据库</w:t>
      </w:r>
    </w:p>
    <w:p w14:paraId="1EB37AD8" w14:textId="16D9F514" w:rsidR="00905F5D" w:rsidRDefault="00013AF4" w:rsidP="00013AF4">
      <w:pPr>
        <w:pStyle w:val="3"/>
        <w:rPr>
          <w:rFonts w:hint="eastAsia"/>
        </w:rPr>
      </w:pPr>
      <w:r>
        <w:rPr>
          <w:rFonts w:hint="eastAsia"/>
        </w:rPr>
        <w:t>能够在电脑端</w:t>
      </w:r>
      <w:r w:rsidR="00FC5F17">
        <w:rPr>
          <w:rFonts w:hint="eastAsia"/>
        </w:rPr>
        <w:t>对会员卡信息进行</w:t>
      </w:r>
      <w:r w:rsidR="00846529">
        <w:rPr>
          <w:rFonts w:hint="eastAsia"/>
        </w:rPr>
        <w:t>即时</w:t>
      </w:r>
      <w:r w:rsidR="00FC5F17">
        <w:rPr>
          <w:rFonts w:hint="eastAsia"/>
        </w:rPr>
        <w:t>数据修改</w:t>
      </w:r>
      <w:r w:rsidR="007655D7">
        <w:rPr>
          <w:rFonts w:hint="eastAsia"/>
        </w:rPr>
        <w:t>及查询</w:t>
      </w:r>
    </w:p>
    <w:p w14:paraId="1021E428" w14:textId="75379F2B" w:rsidR="00846529" w:rsidRDefault="00846529" w:rsidP="00013AF4">
      <w:pPr>
        <w:pStyle w:val="3"/>
        <w:rPr>
          <w:rFonts w:hint="eastAsia"/>
        </w:rPr>
      </w:pPr>
      <w:r>
        <w:rPr>
          <w:rFonts w:hint="eastAsia"/>
        </w:rPr>
        <w:t>如有实体卡片，能否提供</w:t>
      </w:r>
      <w:r w:rsidR="004C1386">
        <w:rPr>
          <w:rFonts w:hint="eastAsia"/>
        </w:rPr>
        <w:t>读卡器？</w:t>
      </w:r>
    </w:p>
    <w:p w14:paraId="429BC008" w14:textId="77777777" w:rsidR="007655D7" w:rsidRDefault="007655D7" w:rsidP="007655D7">
      <w:pPr>
        <w:pStyle w:val="3"/>
        <w:numPr>
          <w:ilvl w:val="0"/>
          <w:numId w:val="0"/>
        </w:numPr>
        <w:ind w:left="1080"/>
      </w:pPr>
    </w:p>
    <w:p w14:paraId="4A79C06A" w14:textId="3BEAF9DA" w:rsidR="00DD07D5" w:rsidRDefault="00933722" w:rsidP="00DD07D5">
      <w:pPr>
        <w:pStyle w:val="2"/>
        <w:rPr>
          <w:rFonts w:hint="eastAsia"/>
        </w:rPr>
      </w:pPr>
      <w:r>
        <w:rPr>
          <w:rFonts w:hint="eastAsia"/>
        </w:rPr>
        <w:t>微信端</w:t>
      </w:r>
    </w:p>
    <w:p w14:paraId="0A390763" w14:textId="49D8114B" w:rsidR="0076427A" w:rsidRDefault="00D15D24" w:rsidP="00231AEA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微信公众号的功能主要</w:t>
      </w:r>
      <w:r w:rsidR="00231AEA">
        <w:rPr>
          <w:rFonts w:hint="eastAsia"/>
        </w:rPr>
        <w:t>是</w:t>
      </w:r>
      <w:r w:rsidR="00DD28D4">
        <w:rPr>
          <w:rFonts w:hint="eastAsia"/>
        </w:rPr>
        <w:t>会员自助服务，</w:t>
      </w:r>
    </w:p>
    <w:p w14:paraId="255140E4" w14:textId="4065AA37" w:rsidR="00457A8F" w:rsidRDefault="001C6A5C" w:rsidP="001C6A5C">
      <w:pPr>
        <w:pStyle w:val="5"/>
        <w:rPr>
          <w:rFonts w:hint="eastAsia"/>
        </w:rPr>
      </w:pPr>
      <w:r>
        <w:rPr>
          <w:rFonts w:hint="eastAsia"/>
        </w:rPr>
        <w:t>会员卡信息查询</w:t>
      </w:r>
    </w:p>
    <w:p w14:paraId="22F587C1" w14:textId="55E64B97" w:rsidR="001C6A5C" w:rsidRDefault="001C6A5C" w:rsidP="001C6A5C">
      <w:pPr>
        <w:pStyle w:val="5"/>
        <w:rPr>
          <w:rFonts w:hint="eastAsia"/>
        </w:rPr>
      </w:pPr>
      <w:r>
        <w:rPr>
          <w:rFonts w:hint="eastAsia"/>
        </w:rPr>
        <w:t>在线报名</w:t>
      </w:r>
    </w:p>
    <w:p w14:paraId="7EEEC00F" w14:textId="284B0858" w:rsidR="001C6A5C" w:rsidRDefault="001C6A5C" w:rsidP="001C6A5C">
      <w:pPr>
        <w:pStyle w:val="5"/>
        <w:rPr>
          <w:rFonts w:hint="eastAsia"/>
        </w:rPr>
      </w:pPr>
      <w:r>
        <w:rPr>
          <w:rFonts w:hint="eastAsia"/>
        </w:rPr>
        <w:lastRenderedPageBreak/>
        <w:t>在线充值</w:t>
      </w:r>
    </w:p>
    <w:p w14:paraId="618BEC69" w14:textId="556FF872" w:rsidR="001C6A5C" w:rsidRDefault="009D1D65" w:rsidP="001C6A5C">
      <w:pPr>
        <w:pStyle w:val="5"/>
        <w:rPr>
          <w:rFonts w:hint="eastAsia"/>
        </w:rPr>
      </w:pPr>
      <w:r>
        <w:rPr>
          <w:rFonts w:hint="eastAsia"/>
        </w:rPr>
        <w:t>密码修改</w:t>
      </w:r>
    </w:p>
    <w:p w14:paraId="39E1BA41" w14:textId="25B8AA1D" w:rsidR="0094370D" w:rsidRDefault="009D1D65" w:rsidP="0094370D">
      <w:pPr>
        <w:pStyle w:val="5"/>
        <w:rPr>
          <w:rFonts w:hint="eastAsia"/>
        </w:rPr>
      </w:pPr>
      <w:r>
        <w:rPr>
          <w:rFonts w:hint="eastAsia"/>
        </w:rPr>
        <w:t>绑定手机</w:t>
      </w:r>
      <w:r w:rsidR="003D76C0">
        <w:rPr>
          <w:rFonts w:hint="eastAsia"/>
        </w:rPr>
        <w:t xml:space="preserve"> </w:t>
      </w:r>
    </w:p>
    <w:p w14:paraId="3862E098" w14:textId="444EFAB0" w:rsidR="0094370D" w:rsidRDefault="0094370D" w:rsidP="0094370D">
      <w:pPr>
        <w:pStyle w:val="5"/>
        <w:rPr>
          <w:rFonts w:hint="eastAsia"/>
        </w:rPr>
      </w:pPr>
      <w:r>
        <w:rPr>
          <w:rFonts w:hint="eastAsia"/>
        </w:rPr>
        <w:t>积分商城</w:t>
      </w:r>
    </w:p>
    <w:p w14:paraId="011C3E05" w14:textId="37A6AD1B" w:rsidR="00231AEA" w:rsidRDefault="00872C94" w:rsidP="00231AEA">
      <w:pPr>
        <w:pStyle w:val="5"/>
        <w:numPr>
          <w:ilvl w:val="0"/>
          <w:numId w:val="0"/>
        </w:numPr>
        <w:ind w:left="1800"/>
        <w:rPr>
          <w:rFonts w:hint="eastAsia"/>
        </w:rPr>
      </w:pPr>
      <w:r>
        <w:rPr>
          <w:rFonts w:hint="eastAsia"/>
        </w:rPr>
        <w:t>电脑端与微信端的信息要实现即时交换和更新</w:t>
      </w:r>
      <w:r w:rsidR="00672F3D">
        <w:rPr>
          <w:rFonts w:hint="eastAsia"/>
        </w:rPr>
        <w:t>！</w:t>
      </w:r>
    </w:p>
    <w:sectPr w:rsidR="00231AEA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7CD8A" w14:textId="77777777" w:rsidR="00177A01" w:rsidRDefault="00177A01">
      <w:pPr>
        <w:spacing w:after="0" w:line="240" w:lineRule="auto"/>
      </w:pPr>
      <w:r>
        <w:separator/>
      </w:r>
    </w:p>
    <w:p w14:paraId="7974F8F4" w14:textId="77777777" w:rsidR="00177A01" w:rsidRDefault="00177A01"/>
  </w:endnote>
  <w:endnote w:type="continuationSeparator" w:id="0">
    <w:p w14:paraId="13C2E328" w14:textId="77777777" w:rsidR="00177A01" w:rsidRDefault="00177A01">
      <w:pPr>
        <w:spacing w:after="0" w:line="240" w:lineRule="auto"/>
      </w:pPr>
      <w:r>
        <w:continuationSeparator/>
      </w:r>
    </w:p>
    <w:p w14:paraId="369122A4" w14:textId="77777777" w:rsidR="00177A01" w:rsidRDefault="00177A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A2AA5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672F3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560A7" w14:textId="77777777" w:rsidR="00177A01" w:rsidRDefault="00177A01">
      <w:pPr>
        <w:spacing w:after="0" w:line="240" w:lineRule="auto"/>
      </w:pPr>
      <w:r>
        <w:separator/>
      </w:r>
    </w:p>
    <w:p w14:paraId="59C9D20A" w14:textId="77777777" w:rsidR="00177A01" w:rsidRDefault="00177A01"/>
  </w:footnote>
  <w:footnote w:type="continuationSeparator" w:id="0">
    <w:p w14:paraId="3FB7775C" w14:textId="77777777" w:rsidR="00177A01" w:rsidRDefault="00177A01">
      <w:pPr>
        <w:spacing w:after="0" w:line="240" w:lineRule="auto"/>
      </w:pPr>
      <w:r>
        <w:continuationSeparator/>
      </w:r>
    </w:p>
    <w:p w14:paraId="7C6ADD95" w14:textId="77777777" w:rsidR="00177A01" w:rsidRDefault="00177A0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D7"/>
    <w:rsid w:val="00013AF4"/>
    <w:rsid w:val="0013557B"/>
    <w:rsid w:val="00177A01"/>
    <w:rsid w:val="001978D0"/>
    <w:rsid w:val="001C28F9"/>
    <w:rsid w:val="001C6A5C"/>
    <w:rsid w:val="00231AEA"/>
    <w:rsid w:val="002A652F"/>
    <w:rsid w:val="002F2267"/>
    <w:rsid w:val="003262EE"/>
    <w:rsid w:val="0036245D"/>
    <w:rsid w:val="00374C84"/>
    <w:rsid w:val="003D76C0"/>
    <w:rsid w:val="0042140B"/>
    <w:rsid w:val="00432E1D"/>
    <w:rsid w:val="0045138D"/>
    <w:rsid w:val="00457A8F"/>
    <w:rsid w:val="00474E7A"/>
    <w:rsid w:val="004C1386"/>
    <w:rsid w:val="00521BDB"/>
    <w:rsid w:val="005D7DCB"/>
    <w:rsid w:val="006373FF"/>
    <w:rsid w:val="00645ABE"/>
    <w:rsid w:val="00646AF4"/>
    <w:rsid w:val="00672F3D"/>
    <w:rsid w:val="0069433C"/>
    <w:rsid w:val="006D1BCB"/>
    <w:rsid w:val="006F3DBF"/>
    <w:rsid w:val="0076427A"/>
    <w:rsid w:val="007655D7"/>
    <w:rsid w:val="0078594B"/>
    <w:rsid w:val="00801DF2"/>
    <w:rsid w:val="00803353"/>
    <w:rsid w:val="00803C42"/>
    <w:rsid w:val="00846529"/>
    <w:rsid w:val="008633D3"/>
    <w:rsid w:val="00872C94"/>
    <w:rsid w:val="008D52A9"/>
    <w:rsid w:val="00905F5D"/>
    <w:rsid w:val="00933722"/>
    <w:rsid w:val="0094370D"/>
    <w:rsid w:val="0098692C"/>
    <w:rsid w:val="009C00E1"/>
    <w:rsid w:val="009D1D65"/>
    <w:rsid w:val="00A12A97"/>
    <w:rsid w:val="00A20378"/>
    <w:rsid w:val="00A24BFE"/>
    <w:rsid w:val="00A4330D"/>
    <w:rsid w:val="00AA302B"/>
    <w:rsid w:val="00AA3B90"/>
    <w:rsid w:val="00AA5849"/>
    <w:rsid w:val="00AF4624"/>
    <w:rsid w:val="00B3643E"/>
    <w:rsid w:val="00C54CAE"/>
    <w:rsid w:val="00CB42B4"/>
    <w:rsid w:val="00CD062D"/>
    <w:rsid w:val="00CD7A68"/>
    <w:rsid w:val="00D15D24"/>
    <w:rsid w:val="00D23477"/>
    <w:rsid w:val="00D4618D"/>
    <w:rsid w:val="00D54398"/>
    <w:rsid w:val="00D66EA8"/>
    <w:rsid w:val="00D91849"/>
    <w:rsid w:val="00DD07D5"/>
    <w:rsid w:val="00DD28D4"/>
    <w:rsid w:val="00DF12D6"/>
    <w:rsid w:val="00E05CD7"/>
    <w:rsid w:val="00E22717"/>
    <w:rsid w:val="00E53D0C"/>
    <w:rsid w:val="00E57BFF"/>
    <w:rsid w:val="00EE7B6F"/>
    <w:rsid w:val="00EF270A"/>
    <w:rsid w:val="00EF7693"/>
    <w:rsid w:val="00F17CAA"/>
    <w:rsid w:val="00F359F0"/>
    <w:rsid w:val="00F666F2"/>
    <w:rsid w:val="00F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D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ar/mobile/Containers/Data/Application/816273B5-4576-49E0-B7A3-3C1B91D7C76C/Library/Application%20Support/Microsoft/AppData/Office/15.0/DTS/zh-Hans%7b2C29A5E8-2023-AE45-9B39-BD8C1E593E30%7d/%7bCE85E689-EE28-C540-834C-BBEFE4218BB5%7dtf1639212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3C8BDF28C47A438C5C071D0900D6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0B203A-DDEF-784E-B248-FBCFFB993C9C}"/>
      </w:docPartPr>
      <w:docPartBody>
        <w:p w:rsidR="00000000" w:rsidRDefault="00E95E30">
          <w:pPr>
            <w:pStyle w:val="533C8BDF28C47A438C5C071D0900D661"/>
          </w:pPr>
          <w: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30"/>
    <w:rsid w:val="00E9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semiHidden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3C8BDF28C47A438C5C071D0900D661">
    <w:name w:val="533C8BDF28C47A438C5C071D0900D661"/>
    <w:pPr>
      <w:widowControl w:val="0"/>
      <w:jc w:val="both"/>
    </w:pPr>
  </w:style>
  <w:style w:type="paragraph" w:customStyle="1" w:styleId="79DFF8B6C15C274AB3146556D7A066F4">
    <w:name w:val="79DFF8B6C15C274AB3146556D7A066F4"/>
    <w:pPr>
      <w:widowControl w:val="0"/>
      <w:jc w:val="both"/>
    </w:pPr>
  </w:style>
  <w:style w:type="paragraph" w:customStyle="1" w:styleId="723B227FBCD9ED409D27446A5E803B6E">
    <w:name w:val="723B227FBCD9ED409D27446A5E803B6E"/>
    <w:pPr>
      <w:widowControl w:val="0"/>
      <w:jc w:val="both"/>
    </w:pPr>
  </w:style>
  <w:style w:type="paragraph" w:customStyle="1" w:styleId="F60359157781EF4AB28ED8BE3E9DAC27">
    <w:name w:val="F60359157781EF4AB28ED8BE3E9DAC27"/>
    <w:pPr>
      <w:widowControl w:val="0"/>
      <w:jc w:val="both"/>
    </w:pPr>
  </w:style>
  <w:style w:type="paragraph" w:customStyle="1" w:styleId="6C30B4D51FCC1A458E9F0CB7034028C4">
    <w:name w:val="6C30B4D51FCC1A458E9F0CB7034028C4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5482924DB8749B4DAF90D3BADC6E61B2">
    <w:name w:val="5482924DB8749B4DAF90D3BADC6E61B2"/>
    <w:pPr>
      <w:widowControl w:val="0"/>
      <w:jc w:val="both"/>
    </w:pPr>
  </w:style>
  <w:style w:type="paragraph" w:customStyle="1" w:styleId="25E70B42A6194A42967C8D80A2C859C0">
    <w:name w:val="25E70B42A6194A42967C8D80A2C859C0"/>
    <w:pPr>
      <w:widowControl w:val="0"/>
      <w:jc w:val="both"/>
    </w:pPr>
  </w:style>
  <w:style w:type="paragraph" w:customStyle="1" w:styleId="A7E0ECD64532A143875AC961E48C2E03">
    <w:name w:val="A7E0ECD64532A143875AC961E48C2E0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{CE85E689-EE28-C540-834C-BBEFE4218BB5}tf16392126.dotx</Template>
  <TotalTime>0</TotalTime>
  <Pages>2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13816895393@163.com</dc:creator>
  <cp:keywords/>
  <dc:description/>
  <cp:lastModifiedBy>13816895393@163.com</cp:lastModifiedBy>
  <cp:revision>2</cp:revision>
  <dcterms:created xsi:type="dcterms:W3CDTF">2017-02-26T15:45:00Z</dcterms:created>
  <dcterms:modified xsi:type="dcterms:W3CDTF">2017-02-26T15:45:00Z</dcterms:modified>
</cp:coreProperties>
</file>